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8803" w14:textId="68BDE526" w:rsidR="00EC0B67" w:rsidRDefault="000971E5">
      <w:pPr>
        <w:pStyle w:val="Heading1"/>
        <w:rPr>
          <w:lang w:eastAsia="zh-CN"/>
        </w:rPr>
      </w:pPr>
      <w:r>
        <w:t>BST-260 Project</w:t>
      </w:r>
      <w:r w:rsidR="00BD5C5E">
        <w:t xml:space="preserve"> </w:t>
      </w:r>
    </w:p>
    <w:p w14:paraId="4769E5F7" w14:textId="77777777" w:rsidR="00BD5C5E" w:rsidRDefault="00000000" w:rsidP="00BD5C5E">
      <w:pPr>
        <w:pStyle w:val="ListBullet"/>
      </w:pPr>
      <w:hyperlink r:id="rId7" w:history="1">
        <w:r w:rsidR="00BD5C5E" w:rsidRPr="004A1C02">
          <w:rPr>
            <w:rStyle w:val="Hyperlink"/>
            <w:sz w:val="24"/>
            <w:szCs w:val="24"/>
          </w:rPr>
          <w:t>https://docs.google.com/forms/d/e/1FAIpQLSfvmqoLqWyTVeUWqdkekeU92bGZWA66nx8Gl3YLMxCfkrQIgQ/viewform</w:t>
        </w:r>
      </w:hyperlink>
      <w:r w:rsidR="00BD5C5E">
        <w:t xml:space="preserve"> </w:t>
      </w:r>
    </w:p>
    <w:p w14:paraId="7ACC61D9" w14:textId="44F9F2FF" w:rsidR="00C17B5E" w:rsidRPr="00803DAA" w:rsidRDefault="00C17B5E" w:rsidP="00BD5C5E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803DAA">
        <w:rPr>
          <w:sz w:val="24"/>
          <w:szCs w:val="24"/>
        </w:rPr>
        <w:t xml:space="preserve"> </w:t>
      </w:r>
    </w:p>
    <w:p w14:paraId="233698EC" w14:textId="532A259B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7A37AD83" w14:textId="3FB23115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Question/topic (1-2 sentences)</w:t>
      </w:r>
    </w:p>
    <w:p w14:paraId="3211BDC8" w14:textId="27630C60" w:rsidR="00CC132B" w:rsidRPr="00BD5C5E" w:rsidRDefault="008E3845" w:rsidP="00BD5C5E">
      <w:pPr>
        <w:pStyle w:val="ListBullet"/>
        <w:numPr>
          <w:ilvl w:val="0"/>
          <w:numId w:val="0"/>
        </w:numPr>
        <w:ind w:left="432" w:hanging="432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Using regression to examine association between covariates and depression </w:t>
      </w:r>
      <w:r w:rsidR="00C6719F">
        <w:rPr>
          <w:color w:val="0070C0"/>
          <w:sz w:val="24"/>
          <w:szCs w:val="24"/>
        </w:rPr>
        <w:t>onset and</w:t>
      </w:r>
      <w:r>
        <w:rPr>
          <w:color w:val="0070C0"/>
          <w:sz w:val="24"/>
          <w:szCs w:val="24"/>
        </w:rPr>
        <w:t xml:space="preserve"> aim to use machine learning methods in</w:t>
      </w:r>
      <w:r w:rsidR="00A55C6A">
        <w:rPr>
          <w:color w:val="0070C0"/>
          <w:sz w:val="24"/>
          <w:szCs w:val="24"/>
        </w:rPr>
        <w:t xml:space="preserve"> predicti</w:t>
      </w:r>
      <w:r>
        <w:rPr>
          <w:color w:val="0070C0"/>
          <w:sz w:val="24"/>
          <w:szCs w:val="24"/>
        </w:rPr>
        <w:t xml:space="preserve">ng </w:t>
      </w:r>
      <w:r w:rsidR="00A55C6A">
        <w:rPr>
          <w:color w:val="0070C0"/>
          <w:sz w:val="24"/>
          <w:szCs w:val="24"/>
        </w:rPr>
        <w:t>individual level depression.</w:t>
      </w:r>
    </w:p>
    <w:p w14:paraId="41619C86" w14:textId="4BD0A5BE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Dataset (description, source/URL, how many observations, summary of columns)</w:t>
      </w:r>
    </w:p>
    <w:p w14:paraId="43EC0052" w14:textId="75D22FD5" w:rsidR="00BD5C5E" w:rsidRDefault="00000000" w:rsidP="00BD5C5E">
      <w:pPr>
        <w:pStyle w:val="ListBullet"/>
        <w:rPr>
          <w:color w:val="0070C0"/>
          <w:sz w:val="24"/>
          <w:szCs w:val="24"/>
        </w:rPr>
      </w:pPr>
      <w:hyperlink r:id="rId8" w:history="1">
        <w:r w:rsidR="00BD5C5E" w:rsidRPr="00BD5C5E">
          <w:rPr>
            <w:rStyle w:val="Hyperlink"/>
            <w:color w:val="0070C0"/>
            <w:sz w:val="24"/>
            <w:szCs w:val="24"/>
          </w:rPr>
          <w:t>https://www.kaggle.com/datasets/francispython/b-depression</w:t>
        </w:r>
      </w:hyperlink>
      <w:r w:rsidR="00BD5C5E" w:rsidRPr="00BD5C5E">
        <w:rPr>
          <w:color w:val="0070C0"/>
          <w:sz w:val="24"/>
          <w:szCs w:val="24"/>
        </w:rPr>
        <w:t xml:space="preserve"> </w:t>
      </w:r>
    </w:p>
    <w:p w14:paraId="1B82081A" w14:textId="70B1D842" w:rsidR="00C6719F" w:rsidRDefault="00000000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hyperlink r:id="rId9" w:history="1">
        <w:r w:rsidR="00C6719F" w:rsidRPr="004A1C02">
          <w:rPr>
            <w:rStyle w:val="Hyperlink"/>
            <w:sz w:val="24"/>
            <w:szCs w:val="24"/>
          </w:rPr>
          <w:t>https://www.kaggle.com/datasets/diegobabativa/depression</w:t>
        </w:r>
      </w:hyperlink>
    </w:p>
    <w:p w14:paraId="71C24BD7" w14:textId="6E18F104" w:rsidR="00353842" w:rsidRDefault="00000000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hyperlink r:id="rId10" w:history="1">
        <w:r w:rsidR="00353842" w:rsidRPr="00353842">
          <w:rPr>
            <w:rStyle w:val="Hyperlink"/>
            <w:sz w:val="24"/>
            <w:szCs w:val="24"/>
          </w:rPr>
          <w:t>https://www.kaggle.com/code/diegobabativa/kernel-b-depressed</w:t>
        </w:r>
      </w:hyperlink>
      <w:r w:rsidR="00353842" w:rsidRPr="00353842">
        <w:rPr>
          <w:sz w:val="24"/>
          <w:szCs w:val="24"/>
        </w:rPr>
        <w:t xml:space="preserve"> </w:t>
      </w:r>
    </w:p>
    <w:p w14:paraId="4DE30EAE" w14:textId="04EDA563" w:rsidR="00FF1168" w:rsidRPr="00353842" w:rsidRDefault="00000000" w:rsidP="00C6719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hyperlink r:id="rId11" w:history="1">
        <w:r w:rsidR="00FF1168" w:rsidRPr="00933E09">
          <w:rPr>
            <w:rStyle w:val="Hyperlink"/>
            <w:sz w:val="24"/>
            <w:szCs w:val="24"/>
          </w:rPr>
          <w:t>https://zindi.africa/competitions/busara-mental-health-prediction-challenge/data</w:t>
        </w:r>
      </w:hyperlink>
      <w:r w:rsidR="00FF1168">
        <w:rPr>
          <w:sz w:val="24"/>
          <w:szCs w:val="24"/>
        </w:rPr>
        <w:t xml:space="preserve"> </w:t>
      </w:r>
    </w:p>
    <w:p w14:paraId="7298B195" w14:textId="628AEBA8" w:rsidR="00C6719F" w:rsidRPr="009E7B76" w:rsidRDefault="00C6719F" w:rsidP="009E7B76">
      <w:pPr>
        <w:pStyle w:val="ListBullet"/>
        <w:rPr>
          <w:rFonts w:asciiTheme="majorHAnsi" w:hAnsiTheme="majorHAnsi" w:cstheme="majorHAnsi"/>
          <w:color w:val="0070C0"/>
          <w:sz w:val="24"/>
          <w:szCs w:val="24"/>
        </w:rPr>
      </w:pPr>
      <w:r w:rsidRPr="009E7B76">
        <w:rPr>
          <w:rFonts w:asciiTheme="majorHAnsi" w:hAnsiTheme="majorHAnsi" w:cstheme="majorHAnsi"/>
          <w:color w:val="0070C0"/>
          <w:sz w:val="24"/>
          <w:szCs w:val="24"/>
        </w:rPr>
        <w:t xml:space="preserve">286+1143 = 1429 observations. 75 columns: including individual identifiers, where they’re from, survey date, gender, age, marital status, number of children, household size, years of education completed, </w:t>
      </w:r>
      <w:r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Number of children &lt;=18 or younger in Household, Non-durable expenditure (USD), Value of livestock (USD), Value of durable goods (USD), Value of cell phone (USD), Value of savings (USD), Land owned (acres) and other socioeconomic status indicators.</w:t>
      </w:r>
      <w:r w:rsidR="009E7B76"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 xml:space="preserve"> (</w:t>
      </w:r>
      <w:r w:rsidR="009E7B76" w:rsidRPr="009E7B76">
        <w:rPr>
          <w:rFonts w:asciiTheme="majorHAnsi" w:hAnsiTheme="majorHAnsi" w:cstheme="majorHAnsi"/>
          <w:color w:val="0070C0"/>
          <w:sz w:val="24"/>
          <w:szCs w:val="24"/>
        </w:rPr>
        <w:t xml:space="preserve">Column Description: </w:t>
      </w:r>
      <w:hyperlink r:id="rId12" w:history="1">
        <w:r w:rsidR="009E7B76" w:rsidRPr="009E7B76">
          <w:rPr>
            <w:rStyle w:val="Hyperlink"/>
            <w:rFonts w:asciiTheme="majorHAnsi" w:hAnsiTheme="majorHAnsi" w:cstheme="majorHAnsi"/>
            <w:color w:val="0070C0"/>
            <w:sz w:val="24"/>
            <w:szCs w:val="24"/>
          </w:rPr>
          <w:t>https://www.kaggle.com/datasets/francispython/b-depression/discussion/87722</w:t>
        </w:r>
      </w:hyperlink>
      <w:r w:rsidR="009E7B76" w:rsidRPr="009E7B76">
        <w:rPr>
          <w:rFonts w:asciiTheme="majorHAnsi" w:hAnsiTheme="majorHAnsi" w:cstheme="majorHAnsi"/>
          <w:color w:val="0070C0"/>
          <w:sz w:val="24"/>
          <w:szCs w:val="24"/>
          <w:shd w:val="clear" w:color="auto" w:fill="FFFFFF"/>
        </w:rPr>
        <w:t>)</w:t>
      </w:r>
    </w:p>
    <w:p w14:paraId="7B1C38DE" w14:textId="6374574D" w:rsidR="00BD5C5E" w:rsidRPr="00BD5C5E" w:rsidRDefault="00BD5C5E" w:rsidP="009E7B76">
      <w:pPr>
        <w:pStyle w:val="ListBullet"/>
        <w:numPr>
          <w:ilvl w:val="0"/>
          <w:numId w:val="0"/>
        </w:numPr>
        <w:rPr>
          <w:color w:val="0070C0"/>
          <w:sz w:val="24"/>
          <w:szCs w:val="24"/>
          <w:lang w:eastAsia="zh-CN"/>
        </w:rPr>
      </w:pPr>
    </w:p>
    <w:p w14:paraId="1AD9E842" w14:textId="372787AB" w:rsidR="00CC132B" w:rsidRDefault="00CC132B" w:rsidP="00CC132B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  <w:r w:rsidRPr="00BD5C5E">
        <w:rPr>
          <w:sz w:val="24"/>
          <w:szCs w:val="24"/>
          <w:highlight w:val="green"/>
        </w:rPr>
        <w:t>Analyses/skill you will use (3-5 sentences)</w:t>
      </w:r>
    </w:p>
    <w:p w14:paraId="408E3E0F" w14:textId="59A41083" w:rsidR="00CC132B" w:rsidRDefault="00271905" w:rsidP="003C75D6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Regression: first I will be using the correlation content in exploratory data analysis in examining the association between each factor and outcome depression. I would also attempt regression models to fit with </w:t>
      </w:r>
      <w:proofErr w:type="gramStart"/>
      <w:r>
        <w:rPr>
          <w:rFonts w:asciiTheme="majorHAnsi" w:hAnsiTheme="majorHAnsi" w:cstheme="majorHAnsi"/>
          <w:sz w:val="24"/>
          <w:szCs w:val="24"/>
        </w:rPr>
        <w:t>a number of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covariates that I found with higher correlation and see how that turns out in the summary output.</w:t>
      </w:r>
    </w:p>
    <w:p w14:paraId="069B6F6F" w14:textId="19CB4561" w:rsidR="00271905" w:rsidRDefault="00271905" w:rsidP="003C75D6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Machine Learning: Aim to find the most optimal predictive model. Attempt linear regression, KNN, and random forest</w:t>
      </w:r>
      <w:r w:rsidR="00FF2526">
        <w:rPr>
          <w:rFonts w:asciiTheme="majorHAnsi" w:hAnsiTheme="majorHAnsi" w:cstheme="majorHAnsi"/>
          <w:sz w:val="24"/>
          <w:szCs w:val="24"/>
        </w:rPr>
        <w:t xml:space="preserve"> with cross-validation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FF2526">
        <w:rPr>
          <w:rFonts w:asciiTheme="majorHAnsi" w:hAnsiTheme="majorHAnsi" w:cstheme="majorHAnsi"/>
          <w:sz w:val="24"/>
          <w:szCs w:val="24"/>
        </w:rPr>
        <w:t>I will use metrics such as confusion matrix to evaluate performance</w:t>
      </w:r>
    </w:p>
    <w:p w14:paraId="26315236" w14:textId="3607E558" w:rsidR="00D446FE" w:rsidRPr="00CC132B" w:rsidRDefault="00D446FE" w:rsidP="003C75D6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MULTIPLE TESTING????</w:t>
      </w:r>
    </w:p>
    <w:p w14:paraId="6AE23F1D" w14:textId="5F15FEC0" w:rsidR="00EC0B67" w:rsidRPr="00803DAA" w:rsidRDefault="00EC0B67">
      <w:pPr>
        <w:pStyle w:val="Heading2"/>
        <w:rPr>
          <w:sz w:val="24"/>
          <w:szCs w:val="24"/>
        </w:rPr>
      </w:pPr>
    </w:p>
    <w:sectPr w:rsidR="00EC0B67" w:rsidRPr="00803DAA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2811" w14:textId="77777777" w:rsidR="008024BE" w:rsidRDefault="008024BE">
      <w:r>
        <w:separator/>
      </w:r>
    </w:p>
    <w:p w14:paraId="3C1AD909" w14:textId="77777777" w:rsidR="008024BE" w:rsidRDefault="008024BE"/>
  </w:endnote>
  <w:endnote w:type="continuationSeparator" w:id="0">
    <w:p w14:paraId="74AA90A0" w14:textId="77777777" w:rsidR="008024BE" w:rsidRDefault="008024BE">
      <w:r>
        <w:continuationSeparator/>
      </w:r>
    </w:p>
    <w:p w14:paraId="4E7B48FA" w14:textId="77777777" w:rsidR="008024BE" w:rsidRDefault="00802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EC76C" w14:textId="77777777" w:rsidR="00EC0B6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656B" w14:textId="77777777" w:rsidR="008024BE" w:rsidRDefault="008024BE">
      <w:r>
        <w:separator/>
      </w:r>
    </w:p>
    <w:p w14:paraId="486C95A8" w14:textId="77777777" w:rsidR="008024BE" w:rsidRDefault="008024BE"/>
  </w:footnote>
  <w:footnote w:type="continuationSeparator" w:id="0">
    <w:p w14:paraId="5212A5EE" w14:textId="77777777" w:rsidR="008024BE" w:rsidRDefault="008024BE">
      <w:r>
        <w:continuationSeparator/>
      </w:r>
    </w:p>
    <w:p w14:paraId="3074736E" w14:textId="77777777" w:rsidR="008024BE" w:rsidRDefault="008024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C142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13745"/>
    <w:multiLevelType w:val="hybridMultilevel"/>
    <w:tmpl w:val="97946CD8"/>
    <w:lvl w:ilvl="0" w:tplc="CDE454B2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30875"/>
    <w:multiLevelType w:val="hybridMultilevel"/>
    <w:tmpl w:val="970291AC"/>
    <w:lvl w:ilvl="0" w:tplc="F57AFEC0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6B5402FA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6FF4"/>
    <w:multiLevelType w:val="hybridMultilevel"/>
    <w:tmpl w:val="BE904FA0"/>
    <w:lvl w:ilvl="0" w:tplc="E820AD1C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67D37"/>
    <w:multiLevelType w:val="hybridMultilevel"/>
    <w:tmpl w:val="E3606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3D3D50"/>
    <w:multiLevelType w:val="hybridMultilevel"/>
    <w:tmpl w:val="1FB842B6"/>
    <w:lvl w:ilvl="0" w:tplc="F36C24D4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E3DC7"/>
    <w:multiLevelType w:val="hybridMultilevel"/>
    <w:tmpl w:val="9DF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A7B53"/>
    <w:multiLevelType w:val="hybridMultilevel"/>
    <w:tmpl w:val="A2426048"/>
    <w:lvl w:ilvl="0" w:tplc="2D52FDF8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4536A"/>
    <w:multiLevelType w:val="hybridMultilevel"/>
    <w:tmpl w:val="BFAA895C"/>
    <w:lvl w:ilvl="0" w:tplc="CDE454B2">
      <w:start w:val="2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257787">
    <w:abstractNumId w:val="1"/>
  </w:num>
  <w:num w:numId="2" w16cid:durableId="1466460281">
    <w:abstractNumId w:val="0"/>
  </w:num>
  <w:num w:numId="3" w16cid:durableId="1560554644">
    <w:abstractNumId w:val="4"/>
  </w:num>
  <w:num w:numId="4" w16cid:durableId="736704260">
    <w:abstractNumId w:val="10"/>
  </w:num>
  <w:num w:numId="5" w16cid:durableId="311327124">
    <w:abstractNumId w:val="7"/>
  </w:num>
  <w:num w:numId="6" w16cid:durableId="622200811">
    <w:abstractNumId w:val="5"/>
  </w:num>
  <w:num w:numId="7" w16cid:durableId="232082320">
    <w:abstractNumId w:val="9"/>
  </w:num>
  <w:num w:numId="8" w16cid:durableId="752702282">
    <w:abstractNumId w:val="3"/>
  </w:num>
  <w:num w:numId="9" w16cid:durableId="734935182">
    <w:abstractNumId w:val="2"/>
  </w:num>
  <w:num w:numId="10" w16cid:durableId="486749853">
    <w:abstractNumId w:val="11"/>
  </w:num>
  <w:num w:numId="11" w16cid:durableId="2145464881">
    <w:abstractNumId w:val="6"/>
  </w:num>
  <w:num w:numId="12" w16cid:durableId="400254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E5"/>
    <w:rsid w:val="000971E5"/>
    <w:rsid w:val="001B143D"/>
    <w:rsid w:val="00271905"/>
    <w:rsid w:val="00353842"/>
    <w:rsid w:val="003C75D6"/>
    <w:rsid w:val="004C1B03"/>
    <w:rsid w:val="005661CC"/>
    <w:rsid w:val="008024BE"/>
    <w:rsid w:val="00803DAA"/>
    <w:rsid w:val="008E3845"/>
    <w:rsid w:val="009E7B76"/>
    <w:rsid w:val="00A55C6A"/>
    <w:rsid w:val="00BD5C5E"/>
    <w:rsid w:val="00C17B5E"/>
    <w:rsid w:val="00C6719F"/>
    <w:rsid w:val="00CC132B"/>
    <w:rsid w:val="00CD3292"/>
    <w:rsid w:val="00D446FE"/>
    <w:rsid w:val="00DB5F94"/>
    <w:rsid w:val="00DC3ECA"/>
    <w:rsid w:val="00EC0B67"/>
    <w:rsid w:val="00FF1168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A44EA"/>
  <w15:chartTrackingRefBased/>
  <w15:docId w15:val="{6BCF18F0-4360-1B4A-A308-F923EE33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B5E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6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rancispython/b-depress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vmqoLqWyTVeUWqdkekeU92bGZWA66nx8Gl3YLMxCfkrQIgQ/viewform" TargetMode="External"/><Relationship Id="rId12" Type="http://schemas.openxmlformats.org/officeDocument/2006/relationships/hyperlink" Target="https://www.kaggle.com/datasets/francispython/b-depression/discussion/877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indi.africa/competitions/busara-mental-health-prediction-challenge/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diegobabativa/kernel-b-depress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iegobabativa/depressio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fenghu/Library/Containers/com.microsoft.Word/Data/Library/Application%20Support/Microsoft/Office/16.0/DTS/en-US%7b759207A5-745B-3746-B4CF-E622C8652CC6%7d/%7bBC63B9EB-FBAD-9441-B8B6-677A0396523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{BC63B9EB-FBAD-9441-B8B6-677A03965231}tf10002086.dotx</Template>
  <TotalTime>103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Linfeng</dc:creator>
  <cp:keywords/>
  <dc:description/>
  <cp:lastModifiedBy>Hu, Linfeng</cp:lastModifiedBy>
  <cp:revision>15</cp:revision>
  <dcterms:created xsi:type="dcterms:W3CDTF">2022-11-11T21:45:00Z</dcterms:created>
  <dcterms:modified xsi:type="dcterms:W3CDTF">2022-11-30T14:45:00Z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